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563" w:rsidRDefault="00D23FDB">
      <w:r>
        <w:fldChar w:fldCharType="begin"/>
      </w:r>
      <w:r>
        <w:instrText xml:space="preserve"> HYPERLINK "https://www.youtube.com/watch?v=KIOeZ5cFZ50" </w:instrText>
      </w:r>
      <w:r>
        <w:fldChar w:fldCharType="separate"/>
      </w:r>
      <w:r>
        <w:rPr>
          <w:rStyle w:val="Hyperlink"/>
        </w:rPr>
        <w:t>https://www.youtube.com/watch?v=KIOeZ5cFZ50</w:t>
      </w:r>
      <w:r>
        <w:fldChar w:fldCharType="end"/>
      </w:r>
    </w:p>
    <w:p w:rsidR="00D23FDB" w:rsidRDefault="00D23FDB">
      <w:r>
        <w:rPr>
          <w:noProof/>
        </w:rPr>
        <w:drawing>
          <wp:inline distT="0" distB="0" distL="0" distR="0" wp14:anchorId="3AF24E1D" wp14:editId="2E226E11">
            <wp:extent cx="68580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DB" w:rsidRDefault="00D23FDB" w:rsidP="00D23FDB">
      <w:pPr>
        <w:spacing w:after="0"/>
      </w:pPr>
      <w:r>
        <w:t>Ensemble – Combining multiple models</w:t>
      </w:r>
    </w:p>
    <w:p w:rsidR="00D23FDB" w:rsidRDefault="00D23FDB" w:rsidP="00D23FDB">
      <w:pPr>
        <w:spacing w:after="0"/>
      </w:pPr>
      <w:r>
        <w:t>Bootstrap – Let’s say our data set has 1000 records, Process of creating multiple small-small data sets for multiple decision tress using technique, sampling with replacement, is called Bootstrap</w:t>
      </w:r>
      <w:r w:rsidR="00C81467">
        <w:t xml:space="preserve"> (Decision Trees –are called </w:t>
      </w:r>
      <w:r w:rsidR="00C81467" w:rsidRPr="00C81467">
        <w:rPr>
          <w:b/>
          <w:color w:val="FF0000"/>
        </w:rPr>
        <w:t>Base Learners</w:t>
      </w:r>
      <w:r w:rsidR="00C81467">
        <w:t>)</w:t>
      </w:r>
    </w:p>
    <w:p w:rsidR="00D23FDB" w:rsidRDefault="00D23FDB" w:rsidP="00D23FDB">
      <w:pPr>
        <w:spacing w:after="0"/>
      </w:pPr>
      <w:r>
        <w:t xml:space="preserve">Aggregation – Combining prediction of all decision trees and to reach </w:t>
      </w:r>
      <w:proofErr w:type="gramStart"/>
      <w:r>
        <w:t>conclusion using</w:t>
      </w:r>
      <w:proofErr w:type="gramEnd"/>
      <w:r>
        <w:t xml:space="preserve"> majority of votes (voting classifier) is called Aggregation</w:t>
      </w:r>
    </w:p>
    <w:p w:rsidR="00D23FDB" w:rsidRDefault="00D23FDB" w:rsidP="00D23FDB">
      <w:pPr>
        <w:spacing w:after="0"/>
      </w:pPr>
    </w:p>
    <w:p w:rsidR="00D23FDB" w:rsidRDefault="00D23FDB">
      <w:r>
        <w:rPr>
          <w:noProof/>
        </w:rPr>
        <w:drawing>
          <wp:inline distT="0" distB="0" distL="0" distR="0" wp14:anchorId="21C90906" wp14:editId="1EA05CFF">
            <wp:extent cx="68580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7D" w:rsidRDefault="00FF597D"/>
    <w:p w:rsidR="00FF597D" w:rsidRDefault="00FF597D">
      <w:r>
        <w:rPr>
          <w:noProof/>
        </w:rPr>
        <w:lastRenderedPageBreak/>
        <w:drawing>
          <wp:inline distT="0" distB="0" distL="0" distR="0" wp14:anchorId="3720A1D0" wp14:editId="44461017">
            <wp:extent cx="6858000" cy="3865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97D" w:rsidSect="00D23F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2A0" w:rsidRDefault="00E322A0" w:rsidP="00D23FDB">
      <w:pPr>
        <w:spacing w:after="0" w:line="240" w:lineRule="auto"/>
      </w:pPr>
      <w:r>
        <w:separator/>
      </w:r>
    </w:p>
  </w:endnote>
  <w:endnote w:type="continuationSeparator" w:id="0">
    <w:p w:rsidR="00E322A0" w:rsidRDefault="00E322A0" w:rsidP="00D2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FDB" w:rsidRDefault="00D23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FDB" w:rsidRDefault="00D23F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FDB" w:rsidRDefault="00D23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2A0" w:rsidRDefault="00E322A0" w:rsidP="00D23FDB">
      <w:pPr>
        <w:spacing w:after="0" w:line="240" w:lineRule="auto"/>
      </w:pPr>
      <w:r>
        <w:separator/>
      </w:r>
    </w:p>
  </w:footnote>
  <w:footnote w:type="continuationSeparator" w:id="0">
    <w:p w:rsidR="00E322A0" w:rsidRDefault="00E322A0" w:rsidP="00D23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FDB" w:rsidRDefault="00D23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FDB" w:rsidRDefault="00D23F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FDB" w:rsidRDefault="00D23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DB"/>
    <w:rsid w:val="00033D60"/>
    <w:rsid w:val="00064566"/>
    <w:rsid w:val="000770FB"/>
    <w:rsid w:val="00157986"/>
    <w:rsid w:val="001E14E6"/>
    <w:rsid w:val="00297A5E"/>
    <w:rsid w:val="002D5E8D"/>
    <w:rsid w:val="002F463B"/>
    <w:rsid w:val="0037368B"/>
    <w:rsid w:val="00414005"/>
    <w:rsid w:val="00420C85"/>
    <w:rsid w:val="00431759"/>
    <w:rsid w:val="005560D1"/>
    <w:rsid w:val="005B0685"/>
    <w:rsid w:val="005D0A37"/>
    <w:rsid w:val="00603CFF"/>
    <w:rsid w:val="006407C3"/>
    <w:rsid w:val="00641E54"/>
    <w:rsid w:val="00762851"/>
    <w:rsid w:val="007D4563"/>
    <w:rsid w:val="007D7167"/>
    <w:rsid w:val="0085263D"/>
    <w:rsid w:val="00885A41"/>
    <w:rsid w:val="00911056"/>
    <w:rsid w:val="00962616"/>
    <w:rsid w:val="00980A9B"/>
    <w:rsid w:val="00A02D24"/>
    <w:rsid w:val="00A0631C"/>
    <w:rsid w:val="00A0704F"/>
    <w:rsid w:val="00A45F7F"/>
    <w:rsid w:val="00A720CB"/>
    <w:rsid w:val="00AB3F93"/>
    <w:rsid w:val="00B267B5"/>
    <w:rsid w:val="00B415A6"/>
    <w:rsid w:val="00B73141"/>
    <w:rsid w:val="00C54F42"/>
    <w:rsid w:val="00C76059"/>
    <w:rsid w:val="00C81467"/>
    <w:rsid w:val="00D23FDB"/>
    <w:rsid w:val="00D71166"/>
    <w:rsid w:val="00D9737B"/>
    <w:rsid w:val="00E322A0"/>
    <w:rsid w:val="00E40536"/>
    <w:rsid w:val="00E73C8C"/>
    <w:rsid w:val="00EB4707"/>
    <w:rsid w:val="00F85C7E"/>
    <w:rsid w:val="00FD4E6C"/>
    <w:rsid w:val="00FE251C"/>
    <w:rsid w:val="00F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0019"/>
  <w15:chartTrackingRefBased/>
  <w15:docId w15:val="{CAA5394C-EF56-4F93-B2A3-F4C43818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F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FDB"/>
  </w:style>
  <w:style w:type="paragraph" w:styleId="Footer">
    <w:name w:val="footer"/>
    <w:basedOn w:val="Normal"/>
    <w:link w:val="FooterChar"/>
    <w:uiPriority w:val="99"/>
    <w:unhideWhenUsed/>
    <w:rsid w:val="00D2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Sangwan, Ashish</dc:creator>
  <cp:keywords/>
  <dc:description/>
  <cp:lastModifiedBy>Sangwan, Ashish</cp:lastModifiedBy>
  <cp:revision>5</cp:revision>
  <dcterms:created xsi:type="dcterms:W3CDTF">2020-07-27T10:59:00Z</dcterms:created>
  <dcterms:modified xsi:type="dcterms:W3CDTF">2020-07-27T11:16:00Z</dcterms:modified>
</cp:coreProperties>
</file>